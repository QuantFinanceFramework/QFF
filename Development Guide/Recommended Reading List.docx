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EE" w:rsidRDefault="005D04EE" w:rsidP="005D04EE">
      <w:pPr>
        <w:pStyle w:val="Title"/>
      </w:pPr>
      <w:r>
        <w:t>R</w:t>
      </w:r>
      <w:r w:rsidRPr="005D04EE">
        <w:t>ecommend</w:t>
      </w:r>
      <w:r>
        <w:t>ed Reading L</w:t>
      </w:r>
      <w:r w:rsidRPr="005D04EE">
        <w:t>ist</w:t>
      </w:r>
    </w:p>
    <w:p w:rsidR="005D04EE" w:rsidRPr="005D04EE" w:rsidRDefault="005D04EE" w:rsidP="005D04EE"/>
    <w:p w:rsidR="005D04EE" w:rsidRPr="005D04EE" w:rsidRDefault="005D04EE">
      <w:pPr>
        <w:rPr>
          <w:b/>
        </w:rPr>
      </w:pPr>
      <w:r w:rsidRPr="005D04EE">
        <w:rPr>
          <w:b/>
        </w:rPr>
        <w:t>A Tour of C++</w:t>
      </w:r>
    </w:p>
    <w:p w:rsidR="005D04EE" w:rsidRDefault="005D04EE">
      <w:hyperlink r:id="rId4" w:history="1">
        <w:r w:rsidRPr="00FE539C">
          <w:rPr>
            <w:rStyle w:val="Hyperlink"/>
          </w:rPr>
          <w:t>https://www.amazon.com/Tour-C-Depth/dp/0321958314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Head First Design Patterns</w:t>
      </w:r>
    </w:p>
    <w:p w:rsidR="00D612E9" w:rsidRDefault="005D04EE">
      <w:hyperlink r:id="rId5" w:history="1">
        <w:r w:rsidRPr="00FE539C">
          <w:rPr>
            <w:rStyle w:val="Hyperlink"/>
          </w:rPr>
          <w:t>https://www.amazon.com.au/Head-First-Design-Patterns-Freeman/dp/0596007124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Refactoring: Improving the Design of Existing Code</w:t>
      </w:r>
    </w:p>
    <w:p w:rsidR="005D04EE" w:rsidRDefault="005D04EE">
      <w:hyperlink r:id="rId6" w:history="1">
        <w:r w:rsidRPr="00FE539C">
          <w:rPr>
            <w:rStyle w:val="Hyperlink"/>
          </w:rPr>
          <w:t>https://www.amazon.com/Refactoring-Improving-Design-Existing-Code/dp/0201485672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Modern C++ Programming with Test-Driven Development: Code Better, Sleep Better</w:t>
      </w:r>
    </w:p>
    <w:p w:rsidR="005D04EE" w:rsidRDefault="005D04EE">
      <w:hyperlink r:id="rId7" w:history="1">
        <w:r w:rsidRPr="00FE539C">
          <w:rPr>
            <w:rStyle w:val="Hyperlink"/>
          </w:rPr>
          <w:t>https://www.amazon.com/Modern-Programming-Test-Driven-Development-Better/dp/1937785483</w:t>
        </w:r>
      </w:hyperlink>
    </w:p>
    <w:p w:rsidR="005D04EE" w:rsidRPr="005D04EE" w:rsidRDefault="005D04EE">
      <w:pPr>
        <w:rPr>
          <w:b/>
        </w:rPr>
      </w:pPr>
      <w:r w:rsidRPr="005D04EE">
        <w:rPr>
          <w:b/>
        </w:rPr>
        <w:t>Refactoring to Patterns</w:t>
      </w:r>
    </w:p>
    <w:p w:rsidR="005D04EE" w:rsidRDefault="005D04EE">
      <w:hyperlink r:id="rId8" w:history="1">
        <w:r w:rsidRPr="00FE539C">
          <w:rPr>
            <w:rStyle w:val="Hyperlink"/>
          </w:rPr>
          <w:t>https://www.amazon.com/Refactoring-Patterns-Joshua-Kerievsky/dp/0321213351</w:t>
        </w:r>
      </w:hyperlink>
    </w:p>
    <w:p w:rsidR="005D04EE" w:rsidRPr="005D04EE" w:rsidRDefault="005D04EE" w:rsidP="005D04EE">
      <w:pPr>
        <w:rPr>
          <w:b/>
        </w:rPr>
      </w:pPr>
      <w:r w:rsidRPr="005D04EE">
        <w:rPr>
          <w:b/>
        </w:rPr>
        <w:t>The C++ Programming Language, 4th Edition</w:t>
      </w:r>
    </w:p>
    <w:p w:rsidR="005D04EE" w:rsidRDefault="005D04EE" w:rsidP="005D04EE">
      <w:hyperlink r:id="rId9" w:history="1">
        <w:r w:rsidRPr="00BB1AF6">
          <w:rPr>
            <w:rStyle w:val="Hyperlink"/>
          </w:rPr>
          <w:t>https://www.amazon.com/C-Programming-Language-4th/dp/0321563840</w:t>
        </w:r>
      </w:hyperlink>
    </w:p>
    <w:p w:rsidR="005D04EE" w:rsidRDefault="005D04EE" w:rsidP="005D04EE">
      <w:bookmarkStart w:id="0" w:name="_GoBack"/>
      <w:bookmarkEnd w:id="0"/>
    </w:p>
    <w:sectPr w:rsidR="005D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LM0NzG2NDe3sLBQ0lEKTi0uzszPAykwrAUAmfen7CwAAAA="/>
  </w:docVars>
  <w:rsids>
    <w:rsidRoot w:val="00E46896"/>
    <w:rsid w:val="00000F8C"/>
    <w:rsid w:val="00247DCA"/>
    <w:rsid w:val="005D04EE"/>
    <w:rsid w:val="007C4672"/>
    <w:rsid w:val="0099023B"/>
    <w:rsid w:val="00A55246"/>
    <w:rsid w:val="00E46896"/>
    <w:rsid w:val="00E5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732C"/>
  <w15:chartTrackingRefBased/>
  <w15:docId w15:val="{18EA7485-2DCB-4729-973D-AE9DDE65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4EE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D0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efactoring-Patterns-Joshua-Kerievsky/dp/03212133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Modern-Programming-Test-Driven-Development-Better/dp/19377854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Refactoring-Improving-Design-Existing-Code/dp/02014856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.au/Head-First-Design-Patterns-Freeman/dp/059600712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mazon.com/Tour-C-Depth/dp/0321958314" TargetMode="External"/><Relationship Id="rId9" Type="http://schemas.openxmlformats.org/officeDocument/2006/relationships/hyperlink" Target="https://www.amazon.com/C-Programming-Language-4th/dp/0321563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A877ADC2</Template>
  <TotalTime>8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Kevin</dc:creator>
  <cp:keywords/>
  <dc:description/>
  <cp:lastModifiedBy>Lee, Kevin</cp:lastModifiedBy>
  <cp:revision>2</cp:revision>
  <dcterms:created xsi:type="dcterms:W3CDTF">2018-05-08T01:30:00Z</dcterms:created>
  <dcterms:modified xsi:type="dcterms:W3CDTF">2018-05-08T01:38:00Z</dcterms:modified>
</cp:coreProperties>
</file>